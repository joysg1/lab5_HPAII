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91F" w:rsidRPr="005A59A3" w:rsidRDefault="0014791F" w:rsidP="0014791F">
      <w:pPr>
        <w:pStyle w:val="Encabezado"/>
        <w:jc w:val="center"/>
        <w:rPr>
          <w:b/>
          <w:sz w:val="24"/>
        </w:rPr>
      </w:pPr>
      <w:r w:rsidRPr="005A59A3">
        <w:rPr>
          <w:b/>
          <w:noProof/>
          <w:sz w:val="24"/>
          <w:lang w:eastAsia="es-PA"/>
        </w:rPr>
        <w:drawing>
          <wp:anchor distT="0" distB="0" distL="114300" distR="114300" simplePos="0" relativeHeight="251660288" behindDoc="0" locked="0" layoutInCell="1" allowOverlap="1" wp14:anchorId="4701AB92" wp14:editId="261FCE44">
            <wp:simplePos x="0" y="0"/>
            <wp:positionH relativeFrom="column">
              <wp:posOffset>-133350</wp:posOffset>
            </wp:positionH>
            <wp:positionV relativeFrom="paragraph">
              <wp:posOffset>-181610</wp:posOffset>
            </wp:positionV>
            <wp:extent cx="819150" cy="819150"/>
            <wp:effectExtent l="0" t="0" r="0" b="0"/>
            <wp:wrapNone/>
            <wp:docPr id="28" name="Imagen 28" descr="C:\Users\DELL\Dropbox\E-TEAM 1608\PARA EL DECANO - FISC\logo_fi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ropbox\E-TEAM 1608\PARA EL DECANO - FISC\logo_fisc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9A3">
        <w:rPr>
          <w:b/>
          <w:noProof/>
          <w:sz w:val="24"/>
          <w:lang w:eastAsia="es-PA"/>
        </w:rPr>
        <w:drawing>
          <wp:anchor distT="0" distB="0" distL="114300" distR="114300" simplePos="0" relativeHeight="251659264" behindDoc="0" locked="0" layoutInCell="1" allowOverlap="1" wp14:anchorId="2D38D275" wp14:editId="77EE9E7A">
            <wp:simplePos x="0" y="0"/>
            <wp:positionH relativeFrom="margin">
              <wp:align>right</wp:align>
            </wp:positionH>
            <wp:positionV relativeFrom="paragraph">
              <wp:posOffset>-133985</wp:posOffset>
            </wp:positionV>
            <wp:extent cx="781050" cy="781050"/>
            <wp:effectExtent l="0" t="0" r="0" b="0"/>
            <wp:wrapNone/>
            <wp:docPr id="29" name="Imagen 29" descr="C:\Users\DELL\Dropbox\E-TEAM 1608\PARA EL DECANO - FISC\LOGO U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ropbox\E-TEAM 1608\PARA EL DECANO - FISC\LOGO UT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9A3">
        <w:rPr>
          <w:b/>
          <w:sz w:val="24"/>
        </w:rPr>
        <w:t>UNIVERSIDAD TECNOLÓGICA DE PANAMÁ</w:t>
      </w:r>
    </w:p>
    <w:p w:rsidR="0014791F" w:rsidRPr="005A59A3" w:rsidRDefault="0014791F" w:rsidP="0014791F">
      <w:pPr>
        <w:pStyle w:val="Encabezado"/>
        <w:jc w:val="center"/>
        <w:rPr>
          <w:b/>
          <w:sz w:val="24"/>
        </w:rPr>
      </w:pPr>
      <w:r w:rsidRPr="005A59A3">
        <w:rPr>
          <w:b/>
          <w:sz w:val="24"/>
        </w:rPr>
        <w:t>FACULTAD DE INGENIERÍA DE SISTEMAS COMPUTACIONALES</w:t>
      </w:r>
    </w:p>
    <w:p w:rsidR="00BA1F34" w:rsidRDefault="00BA1F34" w:rsidP="00BA1F34">
      <w:pPr>
        <w:pStyle w:val="Encabezado"/>
        <w:jc w:val="center"/>
        <w:rPr>
          <w:b/>
          <w:sz w:val="24"/>
        </w:rPr>
      </w:pPr>
      <w:r>
        <w:rPr>
          <w:b/>
          <w:sz w:val="24"/>
        </w:rPr>
        <w:t>DEPARTAMENTO DE PROGRAMACIÓN DE COMPUTADORAS</w:t>
      </w:r>
    </w:p>
    <w:p w:rsidR="0014791F" w:rsidRPr="007445E6" w:rsidRDefault="007445E6" w:rsidP="008402C9">
      <w:pPr>
        <w:pStyle w:val="Encabezado"/>
        <w:jc w:val="center"/>
        <w:rPr>
          <w:b/>
          <w:i/>
          <w:sz w:val="28"/>
          <w:u w:val="single"/>
        </w:rPr>
      </w:pPr>
      <w:r>
        <w:rPr>
          <w:b/>
          <w:sz w:val="28"/>
        </w:rPr>
        <w:t>GUÍA DE ACTIVIDAD N°</w:t>
      </w:r>
      <w:r w:rsidR="002C67A7">
        <w:rPr>
          <w:b/>
          <w:sz w:val="28"/>
        </w:rPr>
        <w:t>7</w:t>
      </w:r>
    </w:p>
    <w:p w:rsidR="00CC3F6D" w:rsidRPr="0014791F" w:rsidRDefault="0014791F" w:rsidP="0014791F">
      <w:pPr>
        <w:spacing w:after="0"/>
        <w:jc w:val="center"/>
        <w:rPr>
          <w:b/>
        </w:rPr>
      </w:pPr>
      <w:r w:rsidRPr="0014791F">
        <w:rPr>
          <w:b/>
        </w:rPr>
        <w:t>FC-FISC-1-8-2016</w:t>
      </w:r>
    </w:p>
    <w:p w:rsidR="008402C9" w:rsidRDefault="008402C9" w:rsidP="008402C9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Facilitador(a): </w:t>
      </w:r>
      <w:r>
        <w:rPr>
          <w:rFonts w:ascii="Arial Narrow" w:hAnsi="Arial Narrow"/>
          <w:b/>
          <w:i/>
          <w:sz w:val="24"/>
          <w:szCs w:val="24"/>
        </w:rPr>
        <w:t xml:space="preserve">Ing. </w:t>
      </w:r>
      <w:r w:rsidR="00C42526" w:rsidRPr="00E27C9D">
        <w:rPr>
          <w:rFonts w:ascii="Arial Narrow" w:hAnsi="Arial Narrow"/>
          <w:b/>
          <w:i/>
          <w:sz w:val="24"/>
          <w:szCs w:val="24"/>
        </w:rPr>
        <w:t>Vanessa Castillo,</w:t>
      </w:r>
      <w:r w:rsidRPr="00E27C9D">
        <w:rPr>
          <w:rFonts w:ascii="Arial Narrow" w:hAnsi="Arial Narrow"/>
          <w:b/>
          <w:i/>
          <w:sz w:val="24"/>
          <w:szCs w:val="24"/>
        </w:rPr>
        <w:t xml:space="preserve"> M</w:t>
      </w:r>
      <w:r w:rsidR="00C42526" w:rsidRPr="00E27C9D">
        <w:rPr>
          <w:rFonts w:ascii="Arial Narrow" w:hAnsi="Arial Narrow"/>
          <w:b/>
          <w:i/>
          <w:sz w:val="24"/>
          <w:szCs w:val="24"/>
        </w:rPr>
        <w:t>.</w:t>
      </w:r>
      <w:r w:rsidRPr="00E27C9D">
        <w:rPr>
          <w:rFonts w:ascii="Arial Narrow" w:hAnsi="Arial Narrow"/>
          <w:b/>
          <w:i/>
          <w:sz w:val="24"/>
          <w:szCs w:val="24"/>
        </w:rPr>
        <w:t>Sc.</w:t>
      </w:r>
      <w:r w:rsidR="00C42526" w:rsidRPr="00E27C9D">
        <w:rPr>
          <w:rFonts w:ascii="Arial Narrow" w:hAnsi="Arial Narrow"/>
          <w:b/>
          <w:i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Asignatura: </w:t>
      </w:r>
      <w:r w:rsidR="002C67A7">
        <w:rPr>
          <w:rFonts w:ascii="Arial Narrow" w:hAnsi="Arial Narrow"/>
          <w:b/>
          <w:i/>
          <w:sz w:val="24"/>
          <w:szCs w:val="24"/>
        </w:rPr>
        <w:t>Herramientas de Programación Aplicada II</w:t>
      </w:r>
      <w:r w:rsidR="002C67A7">
        <w:rPr>
          <w:rFonts w:ascii="Arial Narrow" w:hAnsi="Arial Narrow"/>
          <w:sz w:val="24"/>
          <w:szCs w:val="24"/>
        </w:rPr>
        <w:t xml:space="preserve">  </w:t>
      </w:r>
    </w:p>
    <w:p w:rsidR="00117488" w:rsidRPr="006038AC" w:rsidRDefault="00117488" w:rsidP="00117488">
      <w:pPr>
        <w:spacing w:after="0"/>
        <w:rPr>
          <w:rFonts w:ascii="Arial Narrow" w:hAnsi="Arial Narrow"/>
          <w:sz w:val="24"/>
          <w:szCs w:val="24"/>
        </w:rPr>
      </w:pPr>
      <w:r w:rsidRPr="006038AC">
        <w:rPr>
          <w:rFonts w:ascii="Arial Narrow" w:hAnsi="Arial Narrow"/>
          <w:sz w:val="24"/>
          <w:szCs w:val="24"/>
        </w:rPr>
        <w:t>Estudiante: _________________________________ Fecha: __________________ Grupo: ___________</w:t>
      </w:r>
    </w:p>
    <w:p w:rsidR="003574E8" w:rsidRPr="006038AC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:rsidR="006A6021" w:rsidRPr="008402C9" w:rsidRDefault="00CD6F40" w:rsidP="00E408D5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8402C9">
        <w:rPr>
          <w:rFonts w:ascii="Arial Narrow" w:hAnsi="Arial Narrow"/>
          <w:b/>
          <w:sz w:val="24"/>
          <w:szCs w:val="24"/>
        </w:rPr>
        <w:t>TÍTULO</w:t>
      </w:r>
      <w:r w:rsidRPr="008402C9">
        <w:rPr>
          <w:rFonts w:ascii="Arial Narrow" w:hAnsi="Arial Narrow"/>
          <w:sz w:val="24"/>
          <w:szCs w:val="24"/>
        </w:rPr>
        <w:t xml:space="preserve"> </w:t>
      </w:r>
      <w:r w:rsidR="006A6021" w:rsidRPr="008402C9">
        <w:rPr>
          <w:rFonts w:ascii="Arial Narrow" w:hAnsi="Arial Narrow"/>
          <w:b/>
          <w:sz w:val="24"/>
          <w:szCs w:val="24"/>
        </w:rPr>
        <w:t>DE LA EXPE</w:t>
      </w:r>
      <w:r w:rsidRPr="008402C9">
        <w:rPr>
          <w:rFonts w:ascii="Arial Narrow" w:hAnsi="Arial Narrow"/>
          <w:b/>
          <w:sz w:val="24"/>
          <w:szCs w:val="24"/>
        </w:rPr>
        <w:t>RIENCIA</w:t>
      </w:r>
      <w:r w:rsidR="006A6021" w:rsidRPr="008402C9">
        <w:rPr>
          <w:rFonts w:ascii="Arial Narrow" w:hAnsi="Arial Narrow"/>
          <w:sz w:val="24"/>
          <w:szCs w:val="24"/>
        </w:rPr>
        <w:t>:</w:t>
      </w:r>
      <w:r w:rsidR="008402C9" w:rsidRPr="008402C9">
        <w:rPr>
          <w:rFonts w:ascii="Arial Narrow" w:hAnsi="Arial Narrow"/>
          <w:sz w:val="24"/>
          <w:szCs w:val="24"/>
        </w:rPr>
        <w:t xml:space="preserve"> </w:t>
      </w:r>
      <w:r w:rsidR="002C67A7">
        <w:rPr>
          <w:rFonts w:ascii="Arial Narrow" w:hAnsi="Arial Narrow"/>
          <w:sz w:val="24"/>
          <w:szCs w:val="24"/>
        </w:rPr>
        <w:t>Laboratorio</w:t>
      </w:r>
      <w:r w:rsidR="008402C9" w:rsidRPr="008402C9">
        <w:rPr>
          <w:rFonts w:ascii="Arial Narrow" w:hAnsi="Arial Narrow"/>
          <w:sz w:val="24"/>
          <w:szCs w:val="24"/>
        </w:rPr>
        <w:t xml:space="preserve"> N°</w:t>
      </w:r>
      <w:r w:rsidR="007445E6" w:rsidRPr="00BE3F08">
        <w:rPr>
          <w:rFonts w:ascii="Arial Narrow" w:hAnsi="Arial Narrow"/>
          <w:sz w:val="24"/>
          <w:szCs w:val="24"/>
        </w:rPr>
        <w:t>5</w:t>
      </w:r>
    </w:p>
    <w:p w:rsidR="00C569B9" w:rsidRDefault="00C569B9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CA2E3A" w:rsidRPr="006A6021" w:rsidRDefault="00D35572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TEMAS:</w:t>
      </w:r>
    </w:p>
    <w:p w:rsidR="00036FBC" w:rsidRPr="006A6021" w:rsidRDefault="007445E6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Estructura Repetitiva </w:t>
      </w:r>
      <w:r w:rsidR="00AD79A4">
        <w:rPr>
          <w:rFonts w:ascii="Arial Narrow" w:hAnsi="Arial Narrow"/>
          <w:i/>
          <w:sz w:val="20"/>
          <w:szCs w:val="24"/>
        </w:rPr>
        <w:t>While</w:t>
      </w:r>
      <w:bookmarkStart w:id="0" w:name="_GoBack"/>
      <w:bookmarkEnd w:id="0"/>
    </w:p>
    <w:p w:rsidR="00C569B9" w:rsidRDefault="00C569B9" w:rsidP="00117488">
      <w:pPr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:rsidR="00CA2E3A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OBJETIVO(S):</w:t>
      </w:r>
    </w:p>
    <w:p w:rsidR="003574E8" w:rsidRDefault="008402C9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Aplicar </w:t>
      </w:r>
      <w:r w:rsidR="007445E6">
        <w:rPr>
          <w:rFonts w:ascii="Arial Narrow" w:hAnsi="Arial Narrow"/>
          <w:i/>
          <w:sz w:val="20"/>
          <w:szCs w:val="24"/>
        </w:rPr>
        <w:t xml:space="preserve">el uso de la estructura repetitiva mientras-hacer </w:t>
      </w:r>
      <w:r>
        <w:rPr>
          <w:rFonts w:ascii="Arial Narrow" w:hAnsi="Arial Narrow"/>
          <w:i/>
          <w:sz w:val="20"/>
          <w:szCs w:val="24"/>
        </w:rPr>
        <w:t>en la solución de problemas.</w:t>
      </w:r>
    </w:p>
    <w:p w:rsidR="00C569B9" w:rsidRPr="006A6021" w:rsidRDefault="00C569B9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8402C9" w:rsidRPr="008402C9" w:rsidRDefault="009C44B3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METODOLOGÍA: </w:t>
      </w:r>
    </w:p>
    <w:p w:rsidR="009C44B3" w:rsidRDefault="008402C9" w:rsidP="008402C9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Lea cuidadosamente cada uno de los enunciados planteados en la sección G.</w:t>
      </w:r>
    </w:p>
    <w:p w:rsidR="008402C9" w:rsidRDefault="008402C9" w:rsidP="008402C9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Presente el pseudocódigo para cada uno de los problemas de la sección G aplicando el uso de las estructuras selectivas vistas en clase.</w:t>
      </w:r>
    </w:p>
    <w:p w:rsidR="009C44B3" w:rsidRDefault="009C44B3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9C44B3" w:rsidRPr="006A6021" w:rsidRDefault="00940970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PROCEDIMIENTO</w:t>
      </w:r>
      <w:r w:rsidR="008402C9">
        <w:rPr>
          <w:rFonts w:ascii="Arial Narrow" w:hAnsi="Arial Narrow"/>
          <w:b/>
          <w:sz w:val="24"/>
          <w:szCs w:val="24"/>
        </w:rPr>
        <w:t xml:space="preserve"> O</w:t>
      </w:r>
      <w:r>
        <w:rPr>
          <w:rFonts w:ascii="Arial Narrow" w:hAnsi="Arial Narrow"/>
          <w:b/>
          <w:sz w:val="24"/>
          <w:szCs w:val="24"/>
        </w:rPr>
        <w:t xml:space="preserve"> </w:t>
      </w:r>
      <w:r w:rsidR="009C44B3" w:rsidRPr="006A6021">
        <w:rPr>
          <w:rFonts w:ascii="Arial Narrow" w:hAnsi="Arial Narrow"/>
          <w:b/>
          <w:sz w:val="24"/>
          <w:szCs w:val="24"/>
        </w:rPr>
        <w:t>ENUNCIADO DE</w:t>
      </w:r>
      <w:r>
        <w:rPr>
          <w:rFonts w:ascii="Arial Narrow" w:hAnsi="Arial Narrow"/>
          <w:b/>
          <w:sz w:val="24"/>
          <w:szCs w:val="24"/>
        </w:rPr>
        <w:t xml:space="preserve"> LA EXPERIENCIA</w:t>
      </w:r>
      <w:r w:rsidR="009C44B3">
        <w:rPr>
          <w:rFonts w:ascii="Arial Narrow" w:hAnsi="Arial Narrow"/>
          <w:b/>
          <w:sz w:val="24"/>
          <w:szCs w:val="24"/>
        </w:rPr>
        <w:t>:</w:t>
      </w:r>
    </w:p>
    <w:p w:rsidR="009C44B3" w:rsidRDefault="008402C9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Para cada uno de los enunciados, elabore el pseudocódigo </w:t>
      </w:r>
      <w:r w:rsidR="002E0B53">
        <w:rPr>
          <w:rFonts w:ascii="Arial Narrow" w:hAnsi="Arial Narrow"/>
          <w:i/>
          <w:sz w:val="20"/>
          <w:szCs w:val="24"/>
        </w:rPr>
        <w:t xml:space="preserve">empleando estructuras repetitivas </w:t>
      </w:r>
      <w:r>
        <w:rPr>
          <w:rFonts w:ascii="Arial Narrow" w:hAnsi="Arial Narrow"/>
          <w:i/>
          <w:sz w:val="20"/>
          <w:szCs w:val="24"/>
        </w:rPr>
        <w:t xml:space="preserve"> en la solución de los mismos.</w:t>
      </w:r>
    </w:p>
    <w:p w:rsidR="009C44B3" w:rsidRPr="009C44B3" w:rsidRDefault="009C44B3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036FBC" w:rsidRPr="009C44B3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:rsidR="003574E8" w:rsidRDefault="00F534F0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Apuntes de clases.</w:t>
      </w:r>
    </w:p>
    <w:p w:rsidR="003574E8" w:rsidRPr="006038AC" w:rsidRDefault="003574E8" w:rsidP="00D77758">
      <w:pPr>
        <w:spacing w:after="0"/>
        <w:jc w:val="both"/>
        <w:rPr>
          <w:rFonts w:ascii="Arial Narrow" w:hAnsi="Arial Narrow"/>
          <w:sz w:val="24"/>
          <w:szCs w:val="24"/>
        </w:rPr>
      </w:pPr>
    </w:p>
    <w:p w:rsidR="002E0B53" w:rsidRPr="002E0B53" w:rsidRDefault="006A6021" w:rsidP="002E0B5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RESULTADOS</w:t>
      </w:r>
      <w:r w:rsidR="00D35572">
        <w:rPr>
          <w:rFonts w:ascii="Arial Narrow" w:hAnsi="Arial Narrow"/>
          <w:b/>
          <w:sz w:val="24"/>
          <w:szCs w:val="24"/>
        </w:rPr>
        <w:t>:</w:t>
      </w:r>
    </w:p>
    <w:p w:rsidR="00352168" w:rsidRPr="00F534F0" w:rsidRDefault="00F534F0" w:rsidP="00352168">
      <w:pPr>
        <w:pStyle w:val="Prrafodelista"/>
        <w:spacing w:after="0"/>
        <w:ind w:left="360"/>
        <w:jc w:val="both"/>
        <w:rPr>
          <w:rFonts w:ascii="Arial Narrow" w:hAnsi="Arial Narrow"/>
          <w:b/>
          <w:i/>
          <w:sz w:val="20"/>
          <w:szCs w:val="24"/>
        </w:rPr>
      </w:pPr>
      <w:r w:rsidRPr="00F534F0">
        <w:rPr>
          <w:rFonts w:ascii="Arial Narrow" w:hAnsi="Arial Narrow"/>
          <w:b/>
          <w:i/>
          <w:sz w:val="20"/>
          <w:szCs w:val="24"/>
        </w:rPr>
        <w:t>Resuelva los siguientes enunciados utilizando la estructura</w:t>
      </w:r>
      <w:r w:rsidR="0083455C">
        <w:rPr>
          <w:rFonts w:ascii="Arial Narrow" w:hAnsi="Arial Narrow"/>
          <w:b/>
          <w:i/>
          <w:sz w:val="20"/>
          <w:szCs w:val="24"/>
        </w:rPr>
        <w:t>s</w:t>
      </w:r>
      <w:r w:rsidRPr="00F534F0">
        <w:rPr>
          <w:rFonts w:ascii="Arial Narrow" w:hAnsi="Arial Narrow"/>
          <w:b/>
          <w:i/>
          <w:sz w:val="20"/>
          <w:szCs w:val="24"/>
        </w:rPr>
        <w:t xml:space="preserve"> selectiva</w:t>
      </w:r>
      <w:r w:rsidR="0083455C">
        <w:rPr>
          <w:rFonts w:ascii="Arial Narrow" w:hAnsi="Arial Narrow"/>
          <w:b/>
          <w:i/>
          <w:sz w:val="20"/>
          <w:szCs w:val="24"/>
        </w:rPr>
        <w:t>s y repetitiva while</w:t>
      </w:r>
      <w:r w:rsidRPr="00F534F0">
        <w:rPr>
          <w:rFonts w:ascii="Arial Narrow" w:hAnsi="Arial Narrow"/>
          <w:b/>
          <w:i/>
          <w:sz w:val="20"/>
          <w:szCs w:val="24"/>
        </w:rPr>
        <w:t>.</w:t>
      </w:r>
    </w:p>
    <w:p w:rsidR="007445E6" w:rsidRDefault="007445E6" w:rsidP="007445E6">
      <w:pPr>
        <w:pStyle w:val="Prrafodelista"/>
        <w:numPr>
          <w:ilvl w:val="0"/>
          <w:numId w:val="4"/>
        </w:numPr>
        <w:spacing w:after="0"/>
        <w:ind w:left="630" w:hanging="18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Elabore un programa que genere los 15 primeros números enteros, e imprima la sumatoria de los mismos.</w:t>
      </w:r>
    </w:p>
    <w:p w:rsidR="007445E6" w:rsidRDefault="007445E6" w:rsidP="007445E6">
      <w:pPr>
        <w:pStyle w:val="Prrafodelista"/>
        <w:numPr>
          <w:ilvl w:val="0"/>
          <w:numId w:val="4"/>
        </w:numPr>
        <w:spacing w:after="0"/>
        <w:ind w:left="630" w:hanging="18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Elabore un programa que lea diez números. El programa debe verificar cada uno de los números, si es negativo se debe imprimir “NEGATIVO”, si es positivo imprimir “POSITIVO” y si es cero imprimir “CERO”.</w:t>
      </w:r>
    </w:p>
    <w:p w:rsidR="007445E6" w:rsidRDefault="007445E6" w:rsidP="007445E6">
      <w:pPr>
        <w:pStyle w:val="Prrafodelista"/>
        <w:numPr>
          <w:ilvl w:val="0"/>
          <w:numId w:val="4"/>
        </w:numPr>
        <w:spacing w:after="0"/>
        <w:ind w:left="630" w:hanging="18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Elabore un programa que genere la tabla de multiplicar de un número indicado por el usuario. Debe imprimir el título y cada valor de la tabla de la siguiente forma:</w:t>
      </w:r>
    </w:p>
    <w:p w:rsidR="007445E6" w:rsidRPr="004C5CCA" w:rsidRDefault="007445E6" w:rsidP="007445E6">
      <w:pPr>
        <w:spacing w:after="0"/>
        <w:ind w:left="3540" w:firstLine="708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Tabla del 5</w:t>
      </w:r>
    </w:p>
    <w:p w:rsidR="007445E6" w:rsidRDefault="007445E6" w:rsidP="007445E6">
      <w:pPr>
        <w:pStyle w:val="Prrafodelista"/>
        <w:spacing w:after="0"/>
        <w:ind w:left="4248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5 x 1 = 5</w:t>
      </w:r>
    </w:p>
    <w:p w:rsidR="007445E6" w:rsidRDefault="007445E6" w:rsidP="007445E6">
      <w:pPr>
        <w:pStyle w:val="Prrafodelista"/>
        <w:numPr>
          <w:ilvl w:val="0"/>
          <w:numId w:val="8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x 2 = 10</w:t>
      </w:r>
    </w:p>
    <w:p w:rsidR="007445E6" w:rsidRDefault="007445E6" w:rsidP="007445E6">
      <w:pPr>
        <w:pStyle w:val="Prrafodelista"/>
        <w:spacing w:after="0"/>
        <w:ind w:left="4248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…</w:t>
      </w:r>
    </w:p>
    <w:p w:rsidR="007445E6" w:rsidRDefault="007445E6" w:rsidP="007445E6">
      <w:pPr>
        <w:pStyle w:val="Prrafodelista"/>
        <w:numPr>
          <w:ilvl w:val="0"/>
          <w:numId w:val="4"/>
        </w:numPr>
        <w:spacing w:after="0"/>
        <w:ind w:left="630" w:hanging="18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Elabore un programa que determine el mayor de 20 números leídos. El programa debe imprimir cuál es el mayor valor.</w:t>
      </w:r>
    </w:p>
    <w:p w:rsidR="002E0B53" w:rsidRDefault="007445E6" w:rsidP="002E0B53">
      <w:pPr>
        <w:pStyle w:val="Prrafodelista"/>
        <w:numPr>
          <w:ilvl w:val="0"/>
          <w:numId w:val="4"/>
        </w:numPr>
        <w:spacing w:after="0"/>
        <w:ind w:left="630" w:hanging="180"/>
        <w:jc w:val="both"/>
        <w:rPr>
          <w:rFonts w:ascii="Arial Narrow" w:hAnsi="Arial Narrow"/>
          <w:i/>
          <w:sz w:val="20"/>
          <w:szCs w:val="24"/>
        </w:rPr>
      </w:pPr>
      <w:r w:rsidRPr="007445E6">
        <w:rPr>
          <w:rFonts w:ascii="Arial Narrow" w:hAnsi="Arial Narrow"/>
          <w:i/>
          <w:sz w:val="20"/>
          <w:szCs w:val="24"/>
        </w:rPr>
        <w:t xml:space="preserve">Imprimir los números pares desde N (siendo N un número par que se lee) en forma descendente hasta 2. </w:t>
      </w:r>
    </w:p>
    <w:p w:rsidR="002E0B53" w:rsidRDefault="007445E6" w:rsidP="002E0B53">
      <w:pPr>
        <w:pStyle w:val="Prrafodelista"/>
        <w:numPr>
          <w:ilvl w:val="0"/>
          <w:numId w:val="4"/>
        </w:numPr>
        <w:spacing w:after="0"/>
        <w:ind w:left="630" w:hanging="180"/>
        <w:jc w:val="both"/>
        <w:rPr>
          <w:rFonts w:ascii="Arial Narrow" w:hAnsi="Arial Narrow"/>
          <w:i/>
          <w:sz w:val="20"/>
          <w:szCs w:val="24"/>
        </w:rPr>
      </w:pPr>
      <w:r w:rsidRPr="002E0B53">
        <w:rPr>
          <w:rFonts w:ascii="Arial Narrow" w:hAnsi="Arial Narrow"/>
          <w:i/>
          <w:sz w:val="20"/>
          <w:szCs w:val="24"/>
        </w:rPr>
        <w:t>Leer valores que representan años e indique si son o no años bisiestos. El programa seguirá leyendo años hasta un máximo de 10 o hasta que haya leido 3 años bisiestos. Recuerde, una vez más, la regla:</w:t>
      </w:r>
      <w:r w:rsidR="002E0B53" w:rsidRPr="002E0B53">
        <w:rPr>
          <w:rFonts w:ascii="Arial Narrow" w:hAnsi="Arial Narrow"/>
          <w:i/>
          <w:sz w:val="20"/>
          <w:szCs w:val="24"/>
        </w:rPr>
        <w:t xml:space="preserve"> </w:t>
      </w:r>
      <w:r w:rsidRPr="002E0B53">
        <w:rPr>
          <w:rFonts w:ascii="Arial Narrow" w:hAnsi="Arial Narrow"/>
          <w:i/>
          <w:sz w:val="20"/>
          <w:szCs w:val="24"/>
        </w:rPr>
        <w:t>"Un año es bisiesto si es divisible por 400, o bien si es divisible por 4 pero no por 100"</w:t>
      </w:r>
      <w:r w:rsidR="002E0B53" w:rsidRPr="002E0B53">
        <w:rPr>
          <w:rFonts w:ascii="Arial Narrow" w:hAnsi="Arial Narrow"/>
          <w:i/>
          <w:sz w:val="20"/>
          <w:szCs w:val="24"/>
        </w:rPr>
        <w:t xml:space="preserve">. </w:t>
      </w:r>
      <w:r w:rsidRPr="002E0B53">
        <w:rPr>
          <w:rFonts w:ascii="Arial Narrow" w:hAnsi="Arial Narrow"/>
          <w:i/>
          <w:sz w:val="20"/>
          <w:szCs w:val="24"/>
        </w:rPr>
        <w:t>Por ejemplo, el año 2000 es bisiesto (es divisible por 400), el año 1992 es bisiesto (es divisible por 4 y no por 100), y el año 2100 no es bisiesto (es divisible por 4 y también por 100).</w:t>
      </w:r>
    </w:p>
    <w:p w:rsidR="007445E6" w:rsidRDefault="002E0B53" w:rsidP="007445E6">
      <w:pPr>
        <w:pStyle w:val="Prrafodelista"/>
        <w:numPr>
          <w:ilvl w:val="0"/>
          <w:numId w:val="4"/>
        </w:numPr>
        <w:spacing w:after="0"/>
        <w:ind w:left="630" w:hanging="18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Escribir todos los enteros positivos menor que 100 omitiendo aquellos divisibles por 7.</w:t>
      </w:r>
    </w:p>
    <w:p w:rsidR="002E0B53" w:rsidRDefault="002E0B53" w:rsidP="002E0B53">
      <w:pPr>
        <w:pStyle w:val="Prrafodelista"/>
        <w:spacing w:after="0"/>
        <w:ind w:left="630"/>
        <w:jc w:val="both"/>
        <w:rPr>
          <w:rFonts w:ascii="Arial Narrow" w:hAnsi="Arial Narrow"/>
          <w:i/>
          <w:sz w:val="20"/>
          <w:szCs w:val="24"/>
        </w:rPr>
      </w:pPr>
    </w:p>
    <w:p w:rsidR="002E0B53" w:rsidRPr="007445E6" w:rsidRDefault="002E0B53" w:rsidP="002E0B53">
      <w:pPr>
        <w:pStyle w:val="Prrafodelista"/>
        <w:spacing w:after="0"/>
        <w:ind w:left="630"/>
        <w:jc w:val="both"/>
        <w:rPr>
          <w:rFonts w:ascii="Arial Narrow" w:hAnsi="Arial Narrow"/>
          <w:i/>
          <w:sz w:val="20"/>
          <w:szCs w:val="24"/>
        </w:rPr>
      </w:pPr>
    </w:p>
    <w:p w:rsidR="002E0B53" w:rsidRDefault="002E0B53" w:rsidP="002E0B53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:rsidR="002E0B53" w:rsidRPr="002E0B53" w:rsidRDefault="002E0B53" w:rsidP="002E0B5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2E0B53">
        <w:rPr>
          <w:rFonts w:ascii="Arial Narrow" w:hAnsi="Arial Narrow"/>
          <w:b/>
          <w:sz w:val="24"/>
          <w:szCs w:val="24"/>
        </w:rPr>
        <w:lastRenderedPageBreak/>
        <w:t>CONSIDERACIONES FINALES:</w:t>
      </w:r>
    </w:p>
    <w:p w:rsidR="003574E8" w:rsidRPr="006A6021" w:rsidRDefault="003574E8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705378" w:rsidRPr="00F534F0" w:rsidRDefault="00F534F0" w:rsidP="007B1840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 w:rsidRPr="00F534F0">
        <w:rPr>
          <w:rFonts w:ascii="Arial Narrow" w:hAnsi="Arial Narrow"/>
          <w:i/>
          <w:sz w:val="20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05378" w:rsidRPr="00F534F0">
        <w:rPr>
          <w:rFonts w:ascii="Arial Narrow" w:hAnsi="Arial Narrow"/>
          <w:i/>
          <w:sz w:val="20"/>
          <w:szCs w:val="24"/>
        </w:rPr>
        <w:t>.</w:t>
      </w:r>
    </w:p>
    <w:p w:rsidR="00705378" w:rsidRDefault="00705378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705378" w:rsidRPr="002E0B53" w:rsidRDefault="00705378" w:rsidP="002E0B5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2E0B53">
        <w:rPr>
          <w:rFonts w:ascii="Arial Narrow" w:hAnsi="Arial Narrow"/>
          <w:b/>
          <w:sz w:val="24"/>
          <w:szCs w:val="24"/>
        </w:rPr>
        <w:t>BIBLIOGRAFIA:</w:t>
      </w:r>
    </w:p>
    <w:p w:rsidR="00705378" w:rsidRDefault="00F534F0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Apuntes de las clases.</w:t>
      </w:r>
    </w:p>
    <w:p w:rsidR="009C44B3" w:rsidRDefault="00F534F0" w:rsidP="00F534F0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Libro – Fundamentos de Programación – Luis Joyanes</w:t>
      </w:r>
    </w:p>
    <w:p w:rsidR="007445E6" w:rsidRDefault="007445E6" w:rsidP="00F534F0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:rsidR="007445E6" w:rsidRPr="00F534F0" w:rsidRDefault="007445E6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sectPr w:rsidR="007445E6" w:rsidRPr="00F534F0" w:rsidSect="001D78E6">
      <w:headerReference w:type="default" r:id="rId9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EAA" w:rsidRDefault="00226EAA" w:rsidP="001D78E6">
      <w:pPr>
        <w:spacing w:after="0" w:line="240" w:lineRule="auto"/>
      </w:pPr>
      <w:r>
        <w:separator/>
      </w:r>
    </w:p>
  </w:endnote>
  <w:endnote w:type="continuationSeparator" w:id="0">
    <w:p w:rsidR="00226EAA" w:rsidRDefault="00226EAA" w:rsidP="001D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EAA" w:rsidRDefault="00226EAA" w:rsidP="001D78E6">
      <w:pPr>
        <w:spacing w:after="0" w:line="240" w:lineRule="auto"/>
      </w:pPr>
      <w:r>
        <w:separator/>
      </w:r>
    </w:p>
  </w:footnote>
  <w:footnote w:type="continuationSeparator" w:id="0">
    <w:p w:rsidR="00226EAA" w:rsidRDefault="00226EAA" w:rsidP="001D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8E6" w:rsidRPr="0014791F" w:rsidRDefault="00205225" w:rsidP="0014791F">
    <w:pPr>
      <w:pStyle w:val="Encabezado"/>
    </w:pPr>
    <w:r w:rsidRPr="0014791F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25D7F"/>
    <w:multiLevelType w:val="hybridMultilevel"/>
    <w:tmpl w:val="2C24D52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6A86"/>
    <w:multiLevelType w:val="hybridMultilevel"/>
    <w:tmpl w:val="D8408AC8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D33134"/>
    <w:multiLevelType w:val="multilevel"/>
    <w:tmpl w:val="A9E43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C44E09"/>
    <w:multiLevelType w:val="hybridMultilevel"/>
    <w:tmpl w:val="74FAFB3A"/>
    <w:lvl w:ilvl="0" w:tplc="73C26EE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9737C8"/>
    <w:multiLevelType w:val="hybridMultilevel"/>
    <w:tmpl w:val="5E5C71A0"/>
    <w:lvl w:ilvl="0" w:tplc="964A1328">
      <w:start w:val="5"/>
      <w:numFmt w:val="decimal"/>
      <w:lvlText w:val="%1"/>
      <w:lvlJc w:val="left"/>
      <w:pPr>
        <w:ind w:left="460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5328" w:hanging="360"/>
      </w:pPr>
    </w:lvl>
    <w:lvl w:ilvl="2" w:tplc="040A001B" w:tentative="1">
      <w:start w:val="1"/>
      <w:numFmt w:val="lowerRoman"/>
      <w:lvlText w:val="%3."/>
      <w:lvlJc w:val="right"/>
      <w:pPr>
        <w:ind w:left="6048" w:hanging="180"/>
      </w:pPr>
    </w:lvl>
    <w:lvl w:ilvl="3" w:tplc="040A000F" w:tentative="1">
      <w:start w:val="1"/>
      <w:numFmt w:val="decimal"/>
      <w:lvlText w:val="%4."/>
      <w:lvlJc w:val="left"/>
      <w:pPr>
        <w:ind w:left="6768" w:hanging="360"/>
      </w:pPr>
    </w:lvl>
    <w:lvl w:ilvl="4" w:tplc="040A0019" w:tentative="1">
      <w:start w:val="1"/>
      <w:numFmt w:val="lowerLetter"/>
      <w:lvlText w:val="%5."/>
      <w:lvlJc w:val="left"/>
      <w:pPr>
        <w:ind w:left="7488" w:hanging="360"/>
      </w:pPr>
    </w:lvl>
    <w:lvl w:ilvl="5" w:tplc="040A001B" w:tentative="1">
      <w:start w:val="1"/>
      <w:numFmt w:val="lowerRoman"/>
      <w:lvlText w:val="%6."/>
      <w:lvlJc w:val="right"/>
      <w:pPr>
        <w:ind w:left="8208" w:hanging="180"/>
      </w:pPr>
    </w:lvl>
    <w:lvl w:ilvl="6" w:tplc="040A000F" w:tentative="1">
      <w:start w:val="1"/>
      <w:numFmt w:val="decimal"/>
      <w:lvlText w:val="%7."/>
      <w:lvlJc w:val="left"/>
      <w:pPr>
        <w:ind w:left="8928" w:hanging="360"/>
      </w:pPr>
    </w:lvl>
    <w:lvl w:ilvl="7" w:tplc="040A0019" w:tentative="1">
      <w:start w:val="1"/>
      <w:numFmt w:val="lowerLetter"/>
      <w:lvlText w:val="%8."/>
      <w:lvlJc w:val="left"/>
      <w:pPr>
        <w:ind w:left="9648" w:hanging="360"/>
      </w:pPr>
    </w:lvl>
    <w:lvl w:ilvl="8" w:tplc="040A001B" w:tentative="1">
      <w:start w:val="1"/>
      <w:numFmt w:val="lowerRoman"/>
      <w:lvlText w:val="%9."/>
      <w:lvlJc w:val="right"/>
      <w:pPr>
        <w:ind w:left="10368" w:hanging="180"/>
      </w:pPr>
    </w:lvl>
  </w:abstractNum>
  <w:abstractNum w:abstractNumId="6" w15:restartNumberingAfterBreak="0">
    <w:nsid w:val="674C1688"/>
    <w:multiLevelType w:val="hybridMultilevel"/>
    <w:tmpl w:val="46E2E2EA"/>
    <w:lvl w:ilvl="0" w:tplc="040A0015">
      <w:start w:val="1"/>
      <w:numFmt w:val="upp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577FC"/>
    <w:multiLevelType w:val="hybridMultilevel"/>
    <w:tmpl w:val="C29EE416"/>
    <w:lvl w:ilvl="0" w:tplc="180A000F">
      <w:start w:val="1"/>
      <w:numFmt w:val="decimal"/>
      <w:lvlText w:val="%1."/>
      <w:lvlJc w:val="left"/>
      <w:pPr>
        <w:ind w:left="1080" w:hanging="360"/>
      </w:pPr>
    </w:lvl>
    <w:lvl w:ilvl="1" w:tplc="180A0019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2C9"/>
    <w:rsid w:val="00036FBC"/>
    <w:rsid w:val="00062614"/>
    <w:rsid w:val="00117488"/>
    <w:rsid w:val="001317B0"/>
    <w:rsid w:val="0014791F"/>
    <w:rsid w:val="001504AE"/>
    <w:rsid w:val="00197D28"/>
    <w:rsid w:val="001B1600"/>
    <w:rsid w:val="001D78E6"/>
    <w:rsid w:val="00205225"/>
    <w:rsid w:val="0021705D"/>
    <w:rsid w:val="00226EAA"/>
    <w:rsid w:val="00262437"/>
    <w:rsid w:val="002B2C5A"/>
    <w:rsid w:val="002B511C"/>
    <w:rsid w:val="002C67A7"/>
    <w:rsid w:val="002E0B53"/>
    <w:rsid w:val="002E5613"/>
    <w:rsid w:val="00352168"/>
    <w:rsid w:val="003574E8"/>
    <w:rsid w:val="00486B53"/>
    <w:rsid w:val="004A71CC"/>
    <w:rsid w:val="004F3203"/>
    <w:rsid w:val="00586C22"/>
    <w:rsid w:val="005A59A3"/>
    <w:rsid w:val="005B2164"/>
    <w:rsid w:val="005F1741"/>
    <w:rsid w:val="006038AC"/>
    <w:rsid w:val="0061714C"/>
    <w:rsid w:val="0064006F"/>
    <w:rsid w:val="006A6021"/>
    <w:rsid w:val="006C50A2"/>
    <w:rsid w:val="00705378"/>
    <w:rsid w:val="007138E0"/>
    <w:rsid w:val="007258E5"/>
    <w:rsid w:val="007445E6"/>
    <w:rsid w:val="007865AA"/>
    <w:rsid w:val="007B1840"/>
    <w:rsid w:val="0083455C"/>
    <w:rsid w:val="008402C9"/>
    <w:rsid w:val="00851F4F"/>
    <w:rsid w:val="00861106"/>
    <w:rsid w:val="008B1CAE"/>
    <w:rsid w:val="008B5607"/>
    <w:rsid w:val="00940970"/>
    <w:rsid w:val="009C44B3"/>
    <w:rsid w:val="009E162B"/>
    <w:rsid w:val="00A179ED"/>
    <w:rsid w:val="00A55FCC"/>
    <w:rsid w:val="00AD79A4"/>
    <w:rsid w:val="00B210B3"/>
    <w:rsid w:val="00B25CA4"/>
    <w:rsid w:val="00B46856"/>
    <w:rsid w:val="00B5576B"/>
    <w:rsid w:val="00B8033E"/>
    <w:rsid w:val="00BA1F34"/>
    <w:rsid w:val="00BC6170"/>
    <w:rsid w:val="00BE3F08"/>
    <w:rsid w:val="00BF2891"/>
    <w:rsid w:val="00C42526"/>
    <w:rsid w:val="00C569B9"/>
    <w:rsid w:val="00CA054B"/>
    <w:rsid w:val="00CA2E3A"/>
    <w:rsid w:val="00CC3F6D"/>
    <w:rsid w:val="00CD6EA9"/>
    <w:rsid w:val="00CD6F40"/>
    <w:rsid w:val="00CF12CF"/>
    <w:rsid w:val="00D35572"/>
    <w:rsid w:val="00D73384"/>
    <w:rsid w:val="00D77758"/>
    <w:rsid w:val="00E27C9D"/>
    <w:rsid w:val="00E56F2E"/>
    <w:rsid w:val="00E76138"/>
    <w:rsid w:val="00EA44CC"/>
    <w:rsid w:val="00EC3156"/>
    <w:rsid w:val="00F52F28"/>
    <w:rsid w:val="00F534F0"/>
    <w:rsid w:val="00F64C11"/>
    <w:rsid w:val="00F7728B"/>
    <w:rsid w:val="00F82804"/>
    <w:rsid w:val="00FC4D12"/>
    <w:rsid w:val="00FD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B0E00"/>
  <w15:chartTrackingRefBased/>
  <w15:docId w15:val="{B49BC7B8-A712-42EB-8E4F-80F9BA95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31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44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DOCENCIA\I%20Semestre%202017\Desarrollo%20L&#243;gio%20y%20Algoritmo\Portafolio%20Docente\Formato_Guias_de_%20Actividades%20%20FC-FISC-1-8-2016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D:\DOCENCIA\I Semestre 2017\Desarrollo Lógio y Algoritmo\Portafolio Docente\Formato_Guias_de_ Actividades  FC-FISC-1-8-2016.dotx</Template>
  <TotalTime>1</TotalTime>
  <Pages>2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Gnk</dc:creator>
  <cp:keywords/>
  <dc:description/>
  <cp:lastModifiedBy>Usuario de Microsoft Office</cp:lastModifiedBy>
  <cp:revision>4</cp:revision>
  <cp:lastPrinted>2018-05-15T18:32:00Z</cp:lastPrinted>
  <dcterms:created xsi:type="dcterms:W3CDTF">2019-05-31T17:41:00Z</dcterms:created>
  <dcterms:modified xsi:type="dcterms:W3CDTF">2019-05-31T17:42:00Z</dcterms:modified>
</cp:coreProperties>
</file>